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F6A94" w14:textId="1A26923B" w:rsidR="00D91FC2" w:rsidRPr="005A2B48" w:rsidRDefault="007230EE" w:rsidP="005A2B48">
      <w:pPr>
        <w:spacing w:line="360" w:lineRule="auto"/>
        <w:jc w:val="center"/>
        <w:rPr>
          <w:b/>
          <w:szCs w:val="28"/>
        </w:rPr>
      </w:pPr>
      <w:r w:rsidRPr="005A2B48">
        <w:rPr>
          <w:b/>
          <w:sz w:val="22"/>
          <w:szCs w:val="28"/>
        </w:rPr>
        <w:t>SCRIPTURE UNION CAMPUS FELLOWSHIP UNIBEN</w:t>
      </w:r>
      <w:r w:rsidR="00D91FC2" w:rsidRPr="005A2B48">
        <w:rPr>
          <w:b/>
          <w:sz w:val="22"/>
          <w:szCs w:val="28"/>
        </w:rPr>
        <w:t>/UBT</w:t>
      </w:r>
      <w:r w:rsidR="005A2B48" w:rsidRPr="005A2B48">
        <w:rPr>
          <w:b/>
          <w:sz w:val="22"/>
          <w:szCs w:val="28"/>
        </w:rPr>
        <w:t>H</w:t>
      </w:r>
    </w:p>
    <w:p w14:paraId="640D3815" w14:textId="77777777" w:rsidR="005A2B48" w:rsidRPr="005A2B48" w:rsidRDefault="00D91FC2" w:rsidP="005A2B48">
      <w:pPr>
        <w:spacing w:line="360" w:lineRule="auto"/>
        <w:jc w:val="center"/>
        <w:rPr>
          <w:b/>
          <w:sz w:val="28"/>
          <w:szCs w:val="28"/>
        </w:rPr>
      </w:pPr>
      <w:r w:rsidRPr="005A2B48">
        <w:rPr>
          <w:b/>
          <w:sz w:val="32"/>
          <w:szCs w:val="28"/>
        </w:rPr>
        <w:t>ACADEMIC UNIT VISION, MISSION AND BUDGET</w:t>
      </w:r>
      <w:r w:rsidR="005A2B48" w:rsidRPr="005A2B48">
        <w:rPr>
          <w:b/>
          <w:sz w:val="32"/>
          <w:szCs w:val="28"/>
        </w:rPr>
        <w:t xml:space="preserve"> </w:t>
      </w:r>
      <w:r w:rsidR="00994BCB" w:rsidRPr="005A2B48">
        <w:rPr>
          <w:b/>
          <w:sz w:val="32"/>
          <w:szCs w:val="28"/>
        </w:rPr>
        <w:t>FOR</w:t>
      </w:r>
      <w:r w:rsidR="005A2B48" w:rsidRPr="005A2B48">
        <w:rPr>
          <w:b/>
          <w:sz w:val="32"/>
          <w:szCs w:val="28"/>
        </w:rPr>
        <w:t xml:space="preserve"> </w:t>
      </w:r>
      <w:r w:rsidR="00994BCB" w:rsidRPr="005A2B48">
        <w:rPr>
          <w:b/>
          <w:szCs w:val="28"/>
        </w:rPr>
        <w:t>2021/2022</w:t>
      </w:r>
      <w:r w:rsidR="005A2B48" w:rsidRPr="005A2B48">
        <w:rPr>
          <w:b/>
          <w:szCs w:val="28"/>
        </w:rPr>
        <w:t xml:space="preserve"> </w:t>
      </w:r>
      <w:r w:rsidR="004638C4" w:rsidRPr="005A2B48">
        <w:rPr>
          <w:b/>
          <w:sz w:val="22"/>
          <w:szCs w:val="28"/>
        </w:rPr>
        <w:t>ACADEMIC SESSION</w:t>
      </w:r>
    </w:p>
    <w:p w14:paraId="6DA8CCE7" w14:textId="77777777" w:rsidR="005A2B48" w:rsidRPr="005A2B48" w:rsidRDefault="005A2B48" w:rsidP="005A2B48">
      <w:pPr>
        <w:spacing w:line="360" w:lineRule="auto"/>
        <w:jc w:val="center"/>
        <w:rPr>
          <w:b/>
          <w:sz w:val="28"/>
          <w:szCs w:val="28"/>
        </w:rPr>
      </w:pPr>
    </w:p>
    <w:p w14:paraId="006637AD" w14:textId="6A2D79DC" w:rsidR="00414AFC" w:rsidRPr="005A2B48" w:rsidRDefault="00414AFC" w:rsidP="005A2B48">
      <w:pPr>
        <w:spacing w:line="360" w:lineRule="auto"/>
        <w:jc w:val="center"/>
        <w:rPr>
          <w:b/>
          <w:sz w:val="28"/>
          <w:szCs w:val="28"/>
        </w:rPr>
      </w:pPr>
      <w:r w:rsidRPr="005A2B48">
        <w:rPr>
          <w:szCs w:val="28"/>
        </w:rPr>
        <w:t xml:space="preserve">PRESENTED </w:t>
      </w:r>
      <w:r w:rsidR="00E0442B" w:rsidRPr="005A2B48">
        <w:rPr>
          <w:szCs w:val="28"/>
        </w:rPr>
        <w:t xml:space="preserve">ON THE </w:t>
      </w:r>
      <w:r w:rsidR="00B3502D" w:rsidRPr="005A2B48">
        <w:rPr>
          <w:szCs w:val="28"/>
        </w:rPr>
        <w:t>7TH, JANUARY 2023</w:t>
      </w:r>
    </w:p>
    <w:p w14:paraId="0FFE23B8" w14:textId="1F9133AC" w:rsidR="005457CC" w:rsidRPr="005A2B48" w:rsidRDefault="005457CC" w:rsidP="005A2B48">
      <w:pPr>
        <w:spacing w:line="360" w:lineRule="auto"/>
        <w:rPr>
          <w:szCs w:val="28"/>
        </w:rPr>
      </w:pPr>
      <w:r w:rsidRPr="005A2B48">
        <w:rPr>
          <w:b/>
          <w:szCs w:val="28"/>
        </w:rPr>
        <w:t>PREAMBLE:</w:t>
      </w:r>
      <w:r w:rsidRPr="005A2B48">
        <w:rPr>
          <w:szCs w:val="28"/>
        </w:rPr>
        <w:t xml:space="preserve"> It is indeed </w:t>
      </w:r>
      <w:r w:rsidR="00696D42" w:rsidRPr="005A2B48">
        <w:rPr>
          <w:szCs w:val="28"/>
        </w:rPr>
        <w:t xml:space="preserve">a great privilege for me to serve in the house of </w:t>
      </w:r>
      <w:r w:rsidR="00DA7164" w:rsidRPr="005A2B48">
        <w:rPr>
          <w:szCs w:val="28"/>
        </w:rPr>
        <w:t xml:space="preserve">SUCF and I don’t take this for granted. To </w:t>
      </w:r>
      <w:r w:rsidR="009C6173" w:rsidRPr="005A2B48">
        <w:rPr>
          <w:szCs w:val="28"/>
        </w:rPr>
        <w:t>God I return all praise, honor and glory.</w:t>
      </w:r>
    </w:p>
    <w:p w14:paraId="48E6D966" w14:textId="77777777" w:rsidR="005A2B48" w:rsidRPr="005A2B48" w:rsidRDefault="005A2B48" w:rsidP="005A2B48">
      <w:pPr>
        <w:spacing w:line="360" w:lineRule="auto"/>
        <w:rPr>
          <w:szCs w:val="28"/>
        </w:rPr>
      </w:pPr>
    </w:p>
    <w:p w14:paraId="041A1225" w14:textId="370EABF0" w:rsidR="00B4410E" w:rsidRPr="005A2B48" w:rsidRDefault="00B4410E" w:rsidP="005A2B48">
      <w:pPr>
        <w:spacing w:line="360" w:lineRule="auto"/>
        <w:rPr>
          <w:szCs w:val="28"/>
        </w:rPr>
      </w:pPr>
      <w:r w:rsidRPr="005A2B48">
        <w:rPr>
          <w:b/>
          <w:szCs w:val="28"/>
        </w:rPr>
        <w:t>MISSION</w:t>
      </w:r>
      <w:r w:rsidRPr="005A2B48">
        <w:rPr>
          <w:szCs w:val="28"/>
        </w:rPr>
        <w:t>:</w:t>
      </w:r>
      <w:r w:rsidR="00AF54E9" w:rsidRPr="005A2B48">
        <w:rPr>
          <w:szCs w:val="28"/>
        </w:rPr>
        <w:t xml:space="preserve"> </w:t>
      </w:r>
    </w:p>
    <w:p w14:paraId="56DD832A" w14:textId="3CFFAEBE" w:rsidR="00AF54E9" w:rsidRPr="005A2B48" w:rsidRDefault="00AF54E9" w:rsidP="005A2B48">
      <w:pPr>
        <w:pStyle w:val="ListParagraph"/>
        <w:numPr>
          <w:ilvl w:val="0"/>
          <w:numId w:val="17"/>
        </w:numPr>
        <w:spacing w:line="360" w:lineRule="auto"/>
        <w:rPr>
          <w:szCs w:val="28"/>
        </w:rPr>
      </w:pPr>
      <w:r w:rsidRPr="005A2B48">
        <w:rPr>
          <w:szCs w:val="28"/>
        </w:rPr>
        <w:t xml:space="preserve">To </w:t>
      </w:r>
      <w:r w:rsidR="00C80FEF" w:rsidRPr="005A2B48">
        <w:rPr>
          <w:szCs w:val="28"/>
        </w:rPr>
        <w:t xml:space="preserve">help brethren realize that God has </w:t>
      </w:r>
      <w:r w:rsidR="00AE40D7" w:rsidRPr="005A2B48">
        <w:rPr>
          <w:szCs w:val="28"/>
        </w:rPr>
        <w:t>the major role to play in our academic success.</w:t>
      </w:r>
    </w:p>
    <w:p w14:paraId="37DF8617" w14:textId="7A054A41" w:rsidR="00AE40D7" w:rsidRPr="005A2B48" w:rsidRDefault="00967AC3" w:rsidP="005A2B48">
      <w:pPr>
        <w:pStyle w:val="ListParagraph"/>
        <w:numPr>
          <w:ilvl w:val="0"/>
          <w:numId w:val="17"/>
        </w:numPr>
        <w:spacing w:line="360" w:lineRule="auto"/>
        <w:rPr>
          <w:szCs w:val="28"/>
        </w:rPr>
      </w:pPr>
      <w:r w:rsidRPr="005A2B48">
        <w:rPr>
          <w:szCs w:val="28"/>
        </w:rPr>
        <w:t xml:space="preserve">To help them understand that God also need our hard work, </w:t>
      </w:r>
      <w:r w:rsidR="00526D6F" w:rsidRPr="005A2B48">
        <w:rPr>
          <w:szCs w:val="28"/>
        </w:rPr>
        <w:t>discipline and consistency in other to attain good success.</w:t>
      </w:r>
    </w:p>
    <w:p w14:paraId="37FE904E" w14:textId="4912E10B" w:rsidR="00526D6F" w:rsidRPr="005A2B48" w:rsidRDefault="008F6812" w:rsidP="005A2B48">
      <w:pPr>
        <w:pStyle w:val="ListParagraph"/>
        <w:numPr>
          <w:ilvl w:val="0"/>
          <w:numId w:val="17"/>
        </w:numPr>
        <w:spacing w:line="360" w:lineRule="auto"/>
        <w:rPr>
          <w:szCs w:val="28"/>
        </w:rPr>
      </w:pPr>
      <w:r w:rsidRPr="005A2B48">
        <w:rPr>
          <w:szCs w:val="28"/>
        </w:rPr>
        <w:t xml:space="preserve">To conduct effective tutorials for 100 level </w:t>
      </w:r>
      <w:proofErr w:type="spellStart"/>
      <w:r w:rsidR="00FD01FD" w:rsidRPr="005A2B48">
        <w:rPr>
          <w:szCs w:val="28"/>
        </w:rPr>
        <w:t>brethrens</w:t>
      </w:r>
      <w:proofErr w:type="spellEnd"/>
      <w:r w:rsidR="00FD01FD" w:rsidRPr="005A2B48">
        <w:rPr>
          <w:szCs w:val="28"/>
        </w:rPr>
        <w:t>.</w:t>
      </w:r>
    </w:p>
    <w:p w14:paraId="74504E37" w14:textId="059471C8" w:rsidR="00FD01FD" w:rsidRPr="005A2B48" w:rsidRDefault="00FD01FD" w:rsidP="005A2B48">
      <w:pPr>
        <w:pStyle w:val="ListParagraph"/>
        <w:numPr>
          <w:ilvl w:val="0"/>
          <w:numId w:val="17"/>
        </w:numPr>
        <w:spacing w:line="360" w:lineRule="auto"/>
        <w:rPr>
          <w:szCs w:val="28"/>
        </w:rPr>
      </w:pPr>
      <w:r w:rsidRPr="005A2B48">
        <w:rPr>
          <w:szCs w:val="28"/>
        </w:rPr>
        <w:t xml:space="preserve">To provide academic materials </w:t>
      </w:r>
      <w:r w:rsidR="008B6B51" w:rsidRPr="005A2B48">
        <w:rPr>
          <w:szCs w:val="28"/>
        </w:rPr>
        <w:t>for effective study to every member of the fellowship who are in need of them.</w:t>
      </w:r>
    </w:p>
    <w:p w14:paraId="2ADDB29D" w14:textId="16596833" w:rsidR="008B6B51" w:rsidRPr="005A2B48" w:rsidRDefault="003A796A" w:rsidP="005A2B48">
      <w:pPr>
        <w:pStyle w:val="ListParagraph"/>
        <w:numPr>
          <w:ilvl w:val="0"/>
          <w:numId w:val="17"/>
        </w:numPr>
        <w:spacing w:line="360" w:lineRule="auto"/>
        <w:rPr>
          <w:szCs w:val="28"/>
        </w:rPr>
      </w:pPr>
      <w:r w:rsidRPr="005A2B48">
        <w:rPr>
          <w:szCs w:val="28"/>
        </w:rPr>
        <w:t xml:space="preserve">To ensure effective follow-up of all members of the fellowship </w:t>
      </w:r>
      <w:r w:rsidR="00430723" w:rsidRPr="005A2B48">
        <w:rPr>
          <w:szCs w:val="28"/>
        </w:rPr>
        <w:t>academically and help those who are facing academic challenges by providing necessary assistance.</w:t>
      </w:r>
    </w:p>
    <w:p w14:paraId="7EFF2BB0" w14:textId="7101A5CA" w:rsidR="00DC7963" w:rsidRPr="005A2B48" w:rsidRDefault="00DC7963" w:rsidP="005A2B48">
      <w:pPr>
        <w:spacing w:line="360" w:lineRule="auto"/>
        <w:rPr>
          <w:szCs w:val="28"/>
        </w:rPr>
      </w:pPr>
    </w:p>
    <w:p w14:paraId="674227BF" w14:textId="0E0AF30D" w:rsidR="00DC7963" w:rsidRPr="005A2B48" w:rsidRDefault="00DC7963" w:rsidP="005A2B48">
      <w:pPr>
        <w:spacing w:line="360" w:lineRule="auto"/>
        <w:rPr>
          <w:b/>
          <w:szCs w:val="28"/>
        </w:rPr>
      </w:pPr>
      <w:r w:rsidRPr="005A2B48">
        <w:rPr>
          <w:b/>
          <w:szCs w:val="28"/>
        </w:rPr>
        <w:t xml:space="preserve">VISION: </w:t>
      </w:r>
    </w:p>
    <w:p w14:paraId="551AEAF3" w14:textId="69621CA5" w:rsidR="00DC7963" w:rsidRDefault="005435BF" w:rsidP="005A2B48">
      <w:pPr>
        <w:spacing w:line="360" w:lineRule="auto"/>
        <w:rPr>
          <w:szCs w:val="28"/>
        </w:rPr>
      </w:pPr>
      <w:r w:rsidRPr="005A2B48">
        <w:rPr>
          <w:szCs w:val="28"/>
        </w:rPr>
        <w:t xml:space="preserve">To see to it that all member of the fellowship comes out with maximum academic excellence and also take </w:t>
      </w:r>
      <w:r w:rsidR="003238D3" w:rsidRPr="005A2B48">
        <w:rPr>
          <w:szCs w:val="28"/>
        </w:rPr>
        <w:t>their academics as their priority even while representing Christ on campus</w:t>
      </w:r>
    </w:p>
    <w:p w14:paraId="73F1D55B" w14:textId="77777777" w:rsidR="005A2B48" w:rsidRPr="005A2B48" w:rsidRDefault="005A2B48" w:rsidP="005A2B48">
      <w:pPr>
        <w:spacing w:line="360" w:lineRule="auto"/>
        <w:rPr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5A2B48" w14:paraId="23557C54" w14:textId="77777777" w:rsidTr="005A2B48">
        <w:trPr>
          <w:trHeight w:val="380"/>
        </w:trPr>
        <w:tc>
          <w:tcPr>
            <w:tcW w:w="2337" w:type="dxa"/>
          </w:tcPr>
          <w:p w14:paraId="26B12BF7" w14:textId="4971B6CB" w:rsidR="005A2B48" w:rsidRPr="005A2B48" w:rsidRDefault="005A2B48" w:rsidP="005A2B48">
            <w:pPr>
              <w:spacing w:line="360" w:lineRule="auto"/>
              <w:rPr>
                <w:b/>
                <w:szCs w:val="28"/>
              </w:rPr>
            </w:pPr>
            <w:r w:rsidRPr="005A2B48">
              <w:rPr>
                <w:b/>
                <w:szCs w:val="28"/>
              </w:rPr>
              <w:t>BUDGET</w:t>
            </w:r>
          </w:p>
        </w:tc>
        <w:tc>
          <w:tcPr>
            <w:tcW w:w="2337" w:type="dxa"/>
          </w:tcPr>
          <w:p w14:paraId="75F06B68" w14:textId="353AF51B" w:rsidR="005A2B48" w:rsidRPr="005A2B48" w:rsidRDefault="005A2B48" w:rsidP="005A2B48">
            <w:pPr>
              <w:spacing w:line="360" w:lineRule="auto"/>
              <w:rPr>
                <w:b/>
                <w:szCs w:val="28"/>
              </w:rPr>
            </w:pPr>
            <w:r w:rsidRPr="005A2B48">
              <w:rPr>
                <w:b/>
                <w:szCs w:val="28"/>
              </w:rPr>
              <w:t>AMOUNT</w:t>
            </w:r>
          </w:p>
        </w:tc>
      </w:tr>
      <w:tr w:rsidR="005A2B48" w14:paraId="376E8249" w14:textId="77777777" w:rsidTr="005A2B48">
        <w:trPr>
          <w:trHeight w:val="394"/>
        </w:trPr>
        <w:tc>
          <w:tcPr>
            <w:tcW w:w="2337" w:type="dxa"/>
          </w:tcPr>
          <w:p w14:paraId="218F6C9F" w14:textId="78A02461" w:rsidR="005A2B48" w:rsidRDefault="005A2B48" w:rsidP="005A2B48">
            <w:pPr>
              <w:spacing w:line="360" w:lineRule="auto"/>
              <w:rPr>
                <w:szCs w:val="28"/>
              </w:rPr>
            </w:pPr>
            <w:r w:rsidRPr="005A2B48">
              <w:rPr>
                <w:szCs w:val="28"/>
              </w:rPr>
              <w:t>Exam materials</w:t>
            </w:r>
          </w:p>
        </w:tc>
        <w:tc>
          <w:tcPr>
            <w:tcW w:w="2337" w:type="dxa"/>
          </w:tcPr>
          <w:p w14:paraId="1646DBE4" w14:textId="397AA615" w:rsidR="005A2B48" w:rsidRDefault="005A2B48" w:rsidP="005A2B48">
            <w:pPr>
              <w:spacing w:line="360" w:lineRule="auto"/>
              <w:rPr>
                <w:szCs w:val="28"/>
              </w:rPr>
            </w:pPr>
            <w:r w:rsidRPr="005A2B48">
              <w:rPr>
                <w:szCs w:val="28"/>
              </w:rPr>
              <w:t>#3000</w:t>
            </w:r>
          </w:p>
        </w:tc>
      </w:tr>
      <w:tr w:rsidR="005A2B48" w14:paraId="0B7C06E7" w14:textId="77777777" w:rsidTr="005A2B48">
        <w:trPr>
          <w:trHeight w:val="380"/>
        </w:trPr>
        <w:tc>
          <w:tcPr>
            <w:tcW w:w="2337" w:type="dxa"/>
          </w:tcPr>
          <w:p w14:paraId="2588F6CC" w14:textId="3A425C2F" w:rsidR="005A2B48" w:rsidRDefault="005A2B48" w:rsidP="005A2B48">
            <w:pPr>
              <w:spacing w:line="360" w:lineRule="auto"/>
              <w:rPr>
                <w:szCs w:val="28"/>
              </w:rPr>
            </w:pPr>
            <w:r w:rsidRPr="005A2B48">
              <w:rPr>
                <w:szCs w:val="28"/>
              </w:rPr>
              <w:t xml:space="preserve">Gifts      </w:t>
            </w:r>
          </w:p>
        </w:tc>
        <w:tc>
          <w:tcPr>
            <w:tcW w:w="2337" w:type="dxa"/>
          </w:tcPr>
          <w:p w14:paraId="1270C681" w14:textId="3A5C6C38" w:rsidR="005A2B48" w:rsidRDefault="005A2B48" w:rsidP="005A2B48">
            <w:pPr>
              <w:spacing w:line="360" w:lineRule="auto"/>
              <w:rPr>
                <w:szCs w:val="28"/>
              </w:rPr>
            </w:pPr>
            <w:r w:rsidRPr="005A2B48">
              <w:rPr>
                <w:szCs w:val="28"/>
              </w:rPr>
              <w:t>#7000</w:t>
            </w:r>
          </w:p>
        </w:tc>
      </w:tr>
      <w:tr w:rsidR="005A2B48" w14:paraId="5EA3401C" w14:textId="77777777" w:rsidTr="005A2B48">
        <w:trPr>
          <w:trHeight w:val="380"/>
        </w:trPr>
        <w:tc>
          <w:tcPr>
            <w:tcW w:w="2337" w:type="dxa"/>
          </w:tcPr>
          <w:p w14:paraId="30217CB3" w14:textId="5AA27605" w:rsidR="005A2B48" w:rsidRDefault="005A2B48" w:rsidP="005A2B48">
            <w:pPr>
              <w:spacing w:line="360" w:lineRule="auto"/>
              <w:rPr>
                <w:szCs w:val="28"/>
              </w:rPr>
            </w:pPr>
            <w:r w:rsidRPr="005A2B48">
              <w:rPr>
                <w:szCs w:val="28"/>
              </w:rPr>
              <w:t>Markers</w:t>
            </w:r>
          </w:p>
        </w:tc>
        <w:tc>
          <w:tcPr>
            <w:tcW w:w="2337" w:type="dxa"/>
          </w:tcPr>
          <w:p w14:paraId="0FB99C06" w14:textId="45F84FDB" w:rsidR="005A2B48" w:rsidRDefault="005A2B48" w:rsidP="005A2B48">
            <w:pPr>
              <w:spacing w:line="360" w:lineRule="auto"/>
              <w:rPr>
                <w:szCs w:val="28"/>
              </w:rPr>
            </w:pPr>
            <w:r w:rsidRPr="005A2B48">
              <w:rPr>
                <w:szCs w:val="28"/>
              </w:rPr>
              <w:t>#2000</w:t>
            </w:r>
          </w:p>
        </w:tc>
      </w:tr>
      <w:tr w:rsidR="005A2B48" w14:paraId="178E4059" w14:textId="77777777" w:rsidTr="005A2B48">
        <w:trPr>
          <w:trHeight w:val="380"/>
        </w:trPr>
        <w:tc>
          <w:tcPr>
            <w:tcW w:w="2337" w:type="dxa"/>
          </w:tcPr>
          <w:p w14:paraId="3B75759F" w14:textId="1D2F8992" w:rsidR="005A2B48" w:rsidRPr="005A2B48" w:rsidRDefault="005A2B48" w:rsidP="005A2B48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Total</w:t>
            </w:r>
          </w:p>
        </w:tc>
        <w:tc>
          <w:tcPr>
            <w:tcW w:w="2337" w:type="dxa"/>
          </w:tcPr>
          <w:p w14:paraId="242E1953" w14:textId="288973B4" w:rsidR="005A2B48" w:rsidRPr="005A2B48" w:rsidRDefault="005A2B48" w:rsidP="005A2B48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#12,000</w:t>
            </w:r>
          </w:p>
        </w:tc>
        <w:bookmarkStart w:id="0" w:name="_GoBack"/>
        <w:bookmarkEnd w:id="0"/>
      </w:tr>
    </w:tbl>
    <w:p w14:paraId="21EEBBE8" w14:textId="63BF6D49" w:rsidR="000300FD" w:rsidRPr="005A2B48" w:rsidRDefault="000300FD" w:rsidP="005A2B48">
      <w:pPr>
        <w:spacing w:line="360" w:lineRule="auto"/>
        <w:rPr>
          <w:szCs w:val="28"/>
        </w:rPr>
      </w:pPr>
    </w:p>
    <w:p w14:paraId="3D8D4038" w14:textId="77777777" w:rsidR="005A2B48" w:rsidRDefault="005A2B48" w:rsidP="005A2B48">
      <w:pPr>
        <w:spacing w:line="276" w:lineRule="auto"/>
        <w:rPr>
          <w:b/>
          <w:sz w:val="28"/>
          <w:szCs w:val="28"/>
        </w:rPr>
      </w:pPr>
    </w:p>
    <w:p w14:paraId="54634F0C" w14:textId="72EE5DB1" w:rsidR="007F35F2" w:rsidRPr="005A2B48" w:rsidRDefault="006C06DB" w:rsidP="005A2B48">
      <w:pPr>
        <w:spacing w:line="276" w:lineRule="auto"/>
        <w:rPr>
          <w:b/>
          <w:sz w:val="28"/>
          <w:szCs w:val="28"/>
        </w:rPr>
      </w:pPr>
      <w:r w:rsidRPr="005A2B48">
        <w:rPr>
          <w:b/>
          <w:sz w:val="28"/>
          <w:szCs w:val="28"/>
        </w:rPr>
        <w:t>Academic secretary</w:t>
      </w:r>
    </w:p>
    <w:p w14:paraId="52D832C0" w14:textId="6C31FA7C" w:rsidR="006C06DB" w:rsidRPr="005A2B48" w:rsidRDefault="006C06DB" w:rsidP="005A2B48">
      <w:pPr>
        <w:spacing w:line="276" w:lineRule="auto"/>
        <w:rPr>
          <w:szCs w:val="28"/>
        </w:rPr>
      </w:pPr>
      <w:proofErr w:type="spellStart"/>
      <w:r w:rsidRPr="005A2B48">
        <w:rPr>
          <w:szCs w:val="28"/>
        </w:rPr>
        <w:t>Agbemoroti</w:t>
      </w:r>
      <w:proofErr w:type="spellEnd"/>
      <w:r w:rsidRPr="005A2B48">
        <w:rPr>
          <w:szCs w:val="28"/>
        </w:rPr>
        <w:t xml:space="preserve"> Racheal </w:t>
      </w:r>
      <w:proofErr w:type="spellStart"/>
      <w:r w:rsidRPr="005A2B48">
        <w:rPr>
          <w:szCs w:val="28"/>
        </w:rPr>
        <w:t>Odunayo</w:t>
      </w:r>
      <w:proofErr w:type="spellEnd"/>
    </w:p>
    <w:sectPr w:rsidR="006C06DB" w:rsidRPr="005A2B48" w:rsidSect="005A2B4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C897C6D"/>
    <w:multiLevelType w:val="hybridMultilevel"/>
    <w:tmpl w:val="2306E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B551ECF"/>
    <w:multiLevelType w:val="hybridMultilevel"/>
    <w:tmpl w:val="37DA1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92EF3"/>
    <w:multiLevelType w:val="hybridMultilevel"/>
    <w:tmpl w:val="9A8A4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6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8B"/>
    <w:rsid w:val="000005E5"/>
    <w:rsid w:val="000151AD"/>
    <w:rsid w:val="000300FD"/>
    <w:rsid w:val="00043C87"/>
    <w:rsid w:val="00082603"/>
    <w:rsid w:val="000E5F2B"/>
    <w:rsid w:val="001B659E"/>
    <w:rsid w:val="0030231A"/>
    <w:rsid w:val="00310826"/>
    <w:rsid w:val="00316A44"/>
    <w:rsid w:val="003238D3"/>
    <w:rsid w:val="003A796A"/>
    <w:rsid w:val="00414AFC"/>
    <w:rsid w:val="00430723"/>
    <w:rsid w:val="00442B3C"/>
    <w:rsid w:val="004638C4"/>
    <w:rsid w:val="00526D6F"/>
    <w:rsid w:val="005435BF"/>
    <w:rsid w:val="005457CC"/>
    <w:rsid w:val="005A2B48"/>
    <w:rsid w:val="00696D42"/>
    <w:rsid w:val="006C06DB"/>
    <w:rsid w:val="007201E8"/>
    <w:rsid w:val="007230EE"/>
    <w:rsid w:val="007E5680"/>
    <w:rsid w:val="007F35F2"/>
    <w:rsid w:val="0080221A"/>
    <w:rsid w:val="008B6B51"/>
    <w:rsid w:val="008F6812"/>
    <w:rsid w:val="0091347A"/>
    <w:rsid w:val="00967AC3"/>
    <w:rsid w:val="00994BCB"/>
    <w:rsid w:val="009C6173"/>
    <w:rsid w:val="009F30C0"/>
    <w:rsid w:val="009F6B68"/>
    <w:rsid w:val="00A21BF2"/>
    <w:rsid w:val="00AE40D7"/>
    <w:rsid w:val="00AF54E9"/>
    <w:rsid w:val="00B3502D"/>
    <w:rsid w:val="00B4410E"/>
    <w:rsid w:val="00B74D44"/>
    <w:rsid w:val="00B81F4D"/>
    <w:rsid w:val="00BD37B1"/>
    <w:rsid w:val="00C80FEF"/>
    <w:rsid w:val="00D0312C"/>
    <w:rsid w:val="00D23B9E"/>
    <w:rsid w:val="00D368F4"/>
    <w:rsid w:val="00D87780"/>
    <w:rsid w:val="00D91FC2"/>
    <w:rsid w:val="00DA7164"/>
    <w:rsid w:val="00DC498B"/>
    <w:rsid w:val="00DC7963"/>
    <w:rsid w:val="00DF68A1"/>
    <w:rsid w:val="00E0442B"/>
    <w:rsid w:val="00E94641"/>
    <w:rsid w:val="00ED26EC"/>
    <w:rsid w:val="00FA7978"/>
    <w:rsid w:val="00FD01FD"/>
    <w:rsid w:val="00FD475C"/>
    <w:rsid w:val="00FF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BC49F"/>
  <w15:chartTrackingRefBased/>
  <w15:docId w15:val="{02378674-BEC7-A94B-A295-1A5BCF50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paragraph" w:styleId="ListParagraph">
    <w:name w:val="List Paragraph"/>
    <w:basedOn w:val="Normal"/>
    <w:uiPriority w:val="34"/>
    <w:unhideWhenUsed/>
    <w:qFormat/>
    <w:rsid w:val="00B4410E"/>
    <w:pPr>
      <w:ind w:left="720"/>
      <w:contextualSpacing/>
    </w:pPr>
  </w:style>
  <w:style w:type="table" w:styleId="TableGrid">
    <w:name w:val="Table Grid"/>
    <w:basedOn w:val="TableNormal"/>
    <w:uiPriority w:val="59"/>
    <w:rsid w:val="005A2B4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9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ZZY\Downloads\%7b0B68F337-9C5A-F44B-AAE6-C9BE6BB9630A%7dtf0278699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{0B68F337-9C5A-F44B-AAE6-C9BE6BB9630A}tf02786994</Template>
  <TotalTime>9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agbemorotiracheal@gmail.com</dc:creator>
  <cp:keywords/>
  <dc:description/>
  <cp:lastModifiedBy>GOZZY</cp:lastModifiedBy>
  <cp:revision>3</cp:revision>
  <dcterms:created xsi:type="dcterms:W3CDTF">2022-12-30T18:13:00Z</dcterms:created>
  <dcterms:modified xsi:type="dcterms:W3CDTF">2022-12-31T03:43:00Z</dcterms:modified>
</cp:coreProperties>
</file>